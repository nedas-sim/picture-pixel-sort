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FD10D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14E3AC9A" w14:textId="77777777" w:rsidR="00D560C9" w:rsidRPr="00844988" w:rsidRDefault="00AE71E2" w:rsidP="004771C9">
      <w:pPr>
        <w:pStyle w:val="Vireliouraai"/>
      </w:pPr>
      <w:r>
        <w:t xml:space="preserve">INFORMATIKOS </w:t>
      </w:r>
      <w:r w:rsidR="00404E84">
        <w:t>FAKULTETAS</w:t>
      </w:r>
    </w:p>
    <w:p w14:paraId="7D61515B" w14:textId="77777777" w:rsidR="00D560C9" w:rsidRPr="00844988" w:rsidRDefault="00D560C9" w:rsidP="004771C9">
      <w:pPr>
        <w:pStyle w:val="Vireliouraai"/>
      </w:pPr>
    </w:p>
    <w:p w14:paraId="197AFFDB" w14:textId="77777777" w:rsidR="00D560C9" w:rsidRPr="00844988" w:rsidRDefault="00D560C9" w:rsidP="004771C9">
      <w:pPr>
        <w:pStyle w:val="Vireliouraai"/>
      </w:pPr>
    </w:p>
    <w:p w14:paraId="1EB62856" w14:textId="77777777" w:rsidR="00D560C9" w:rsidRPr="00844988" w:rsidRDefault="00D560C9" w:rsidP="004771C9">
      <w:pPr>
        <w:pStyle w:val="Vireliouraai"/>
      </w:pPr>
    </w:p>
    <w:p w14:paraId="4D36326C" w14:textId="77777777" w:rsidR="00D560C9" w:rsidRPr="00844988" w:rsidRDefault="00D560C9" w:rsidP="004771C9">
      <w:pPr>
        <w:pStyle w:val="Vireliouraai"/>
      </w:pPr>
    </w:p>
    <w:p w14:paraId="33394881" w14:textId="77777777" w:rsidR="00D560C9" w:rsidRPr="00844988" w:rsidRDefault="00D560C9" w:rsidP="004771C9">
      <w:pPr>
        <w:pStyle w:val="Vireliouraai"/>
      </w:pPr>
    </w:p>
    <w:p w14:paraId="379F4C96" w14:textId="77777777" w:rsidR="00D560C9" w:rsidRPr="00844988" w:rsidRDefault="00D560C9" w:rsidP="004771C9">
      <w:pPr>
        <w:pStyle w:val="Vireliouraai"/>
      </w:pPr>
    </w:p>
    <w:p w14:paraId="7549FA85" w14:textId="77777777" w:rsidR="004C3D88" w:rsidRPr="00844988" w:rsidRDefault="004C3D88" w:rsidP="004771C9">
      <w:pPr>
        <w:pStyle w:val="Vireliouraai"/>
      </w:pPr>
    </w:p>
    <w:p w14:paraId="321CACF7" w14:textId="77777777" w:rsidR="004C3D88" w:rsidRPr="00844988" w:rsidRDefault="004C3D88" w:rsidP="004771C9">
      <w:pPr>
        <w:pStyle w:val="Vireliouraai"/>
      </w:pPr>
    </w:p>
    <w:p w14:paraId="112441E5" w14:textId="77777777" w:rsidR="00D560C9" w:rsidRPr="00844988" w:rsidRDefault="00D560C9" w:rsidP="004771C9">
      <w:pPr>
        <w:pStyle w:val="Vireliouraai"/>
      </w:pPr>
    </w:p>
    <w:p w14:paraId="3700B094" w14:textId="77777777" w:rsidR="00D560C9" w:rsidRPr="00844988" w:rsidRDefault="00D560C9" w:rsidP="00E97A4F">
      <w:pPr>
        <w:pStyle w:val="Vireliouraai"/>
        <w:ind w:firstLine="0"/>
        <w:jc w:val="both"/>
      </w:pPr>
    </w:p>
    <w:p w14:paraId="3082F50F" w14:textId="77777777" w:rsidR="00E97A4F" w:rsidRDefault="00D702D9" w:rsidP="00E97A4F">
      <w:pPr>
        <w:pStyle w:val="Heading1"/>
        <w:numPr>
          <w:ilvl w:val="0"/>
          <w:numId w:val="0"/>
        </w:numPr>
        <w:ind w:left="1276"/>
        <w:jc w:val="center"/>
        <w:rPr>
          <w:sz w:val="48"/>
        </w:rPr>
      </w:pPr>
      <w:bookmarkStart w:id="0" w:name="_Toc36490045"/>
      <w:r>
        <w:t>Algoritmų sudarymas ir analizė</w:t>
      </w:r>
      <w:bookmarkEnd w:id="0"/>
    </w:p>
    <w:p w14:paraId="2B000B61" w14:textId="77777777" w:rsidR="004C3D88" w:rsidRPr="00844988" w:rsidRDefault="004C3D88" w:rsidP="004771C9">
      <w:pPr>
        <w:pStyle w:val="Ataskaitospavadinimas"/>
      </w:pPr>
    </w:p>
    <w:p w14:paraId="3BC1544B" w14:textId="77777777" w:rsidR="00D560C9" w:rsidRPr="00844988" w:rsidRDefault="001337CA" w:rsidP="004771C9">
      <w:pPr>
        <w:pStyle w:val="Ataskaita"/>
      </w:pPr>
      <w:r>
        <w:t xml:space="preserve">Laboratorinis darbas </w:t>
      </w:r>
      <w:proofErr w:type="spellStart"/>
      <w:r>
        <w:t>nr.</w:t>
      </w:r>
      <w:proofErr w:type="spellEnd"/>
      <w:r>
        <w:t xml:space="preserve"> 1</w:t>
      </w:r>
    </w:p>
    <w:p w14:paraId="02CB82BD" w14:textId="77777777" w:rsidR="00D560C9" w:rsidRPr="00844988" w:rsidRDefault="00D560C9" w:rsidP="004771C9">
      <w:pPr>
        <w:pStyle w:val="Vireliouraai"/>
      </w:pPr>
    </w:p>
    <w:p w14:paraId="546336B2" w14:textId="77777777" w:rsidR="00D560C9" w:rsidRPr="00844988" w:rsidRDefault="00D560C9" w:rsidP="004771C9">
      <w:pPr>
        <w:pStyle w:val="Vireliouraai"/>
      </w:pPr>
    </w:p>
    <w:p w14:paraId="7D3620AE" w14:textId="77777777" w:rsidR="00D560C9" w:rsidRPr="00844988" w:rsidRDefault="00D560C9" w:rsidP="004771C9">
      <w:pPr>
        <w:pStyle w:val="Vireliouraai"/>
      </w:pPr>
    </w:p>
    <w:p w14:paraId="2090B823" w14:textId="77777777" w:rsidR="00D560C9" w:rsidRPr="00844988" w:rsidRDefault="00D560C9" w:rsidP="004771C9">
      <w:pPr>
        <w:pStyle w:val="Vireliouraai"/>
      </w:pPr>
    </w:p>
    <w:p w14:paraId="6AF4D32E" w14:textId="77777777" w:rsidR="00D560C9" w:rsidRPr="00844988" w:rsidRDefault="00D560C9" w:rsidP="004771C9">
      <w:pPr>
        <w:pStyle w:val="Vireliouraai"/>
      </w:pPr>
    </w:p>
    <w:p w14:paraId="4D567BF4" w14:textId="77777777" w:rsidR="00D560C9" w:rsidRPr="00844988" w:rsidRDefault="00D560C9" w:rsidP="004771C9">
      <w:pPr>
        <w:pStyle w:val="Vireliouraai"/>
      </w:pPr>
    </w:p>
    <w:p w14:paraId="09DE1D61" w14:textId="77777777" w:rsidR="004771C9" w:rsidRDefault="004771C9" w:rsidP="00EB5168">
      <w:pPr>
        <w:pStyle w:val="Autorius"/>
      </w:pPr>
      <w:r>
        <w:t xml:space="preserve">Atliko: </w:t>
      </w:r>
    </w:p>
    <w:p w14:paraId="2919CEA2" w14:textId="77777777" w:rsidR="004771C9" w:rsidRDefault="004771C9" w:rsidP="00EB5168">
      <w:pPr>
        <w:pStyle w:val="Autorius"/>
      </w:pPr>
      <w:r>
        <w:tab/>
      </w:r>
      <w:bookmarkStart w:id="1" w:name="Grupe"/>
      <w:r w:rsidR="00AE7C8B"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E97A4F">
        <w:t>IFF-8/2</w:t>
      </w:r>
      <w:r w:rsidR="00AE7C8B">
        <w:fldChar w:fldCharType="end"/>
      </w:r>
      <w:bookmarkEnd w:id="1"/>
      <w:r w:rsidR="00AE7C8B">
        <w:t xml:space="preserve"> </w:t>
      </w:r>
      <w:proofErr w:type="spellStart"/>
      <w:r>
        <w:t>gr</w:t>
      </w:r>
      <w:proofErr w:type="spellEnd"/>
      <w:r>
        <w:t xml:space="preserve">. </w:t>
      </w:r>
      <w:r w:rsidR="00AE7C8B">
        <w:t>studentas</w:t>
      </w:r>
    </w:p>
    <w:p w14:paraId="5E18DFC3" w14:textId="77777777" w:rsidR="00D560C9" w:rsidRPr="00844988" w:rsidRDefault="004771C9" w:rsidP="00EB5168">
      <w:pPr>
        <w:pStyle w:val="Autorius"/>
      </w:pPr>
      <w:r>
        <w:tab/>
      </w:r>
      <w:bookmarkStart w:id="2" w:name="Pavarde"/>
      <w:r w:rsidR="00AE7C8B">
        <w:fldChar w:fldCharType="begin">
          <w:ffData>
            <w:name w:val="Pavarde"/>
            <w:enabled/>
            <w:calcOnExit w:val="0"/>
            <w:textInput>
              <w:default w:val="&lt;Vardas Pavardė&gt;"/>
              <w:format w:val="TITLE 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E97A4F">
        <w:t xml:space="preserve">Nedas </w:t>
      </w:r>
      <w:r w:rsidR="00E97A4F" w:rsidRPr="00E97A4F">
        <w:t>Šimoliūnas</w:t>
      </w:r>
      <w:r w:rsidR="00AE7C8B">
        <w:fldChar w:fldCharType="end"/>
      </w:r>
      <w:bookmarkEnd w:id="2"/>
    </w:p>
    <w:p w14:paraId="7B4D1D8B" w14:textId="3F03A535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AA0770">
        <w:rPr>
          <w:noProof/>
        </w:rPr>
        <w:t>2020 m. kovo 30 d.</w:t>
      </w:r>
      <w:r w:rsidR="00844988" w:rsidRPr="00844988">
        <w:fldChar w:fldCharType="end"/>
      </w:r>
    </w:p>
    <w:p w14:paraId="5873584D" w14:textId="77777777" w:rsidR="004771C9" w:rsidRDefault="00D560C9" w:rsidP="00EB5168">
      <w:pPr>
        <w:pStyle w:val="Autorius"/>
      </w:pPr>
      <w:r w:rsidRPr="0052026C">
        <w:t>Priėmė:</w:t>
      </w:r>
    </w:p>
    <w:p w14:paraId="5C0F7716" w14:textId="77777777" w:rsidR="00D560C9" w:rsidRPr="0052026C" w:rsidRDefault="004771C9" w:rsidP="00EB5168">
      <w:pPr>
        <w:pStyle w:val="Autorius"/>
      </w:pPr>
      <w:r>
        <w:tab/>
      </w:r>
      <w:bookmarkStart w:id="3" w:name="Destytojas"/>
      <w:r w:rsidR="00AE7C8B">
        <w:fldChar w:fldCharType="begin">
          <w:ffData>
            <w:name w:val="Destytojas"/>
            <w:enabled/>
            <w:calcOnExit w:val="0"/>
            <w:textInput>
              <w:default w:val="Doc. Aštrys Kirvaitis"/>
              <w:format w:val="TITLE 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E97A4F">
        <w:t>D</w:t>
      </w:r>
      <w:r w:rsidR="00D702D9">
        <w:t>oc</w:t>
      </w:r>
      <w:r w:rsidR="00E97A4F">
        <w:t xml:space="preserve">. </w:t>
      </w:r>
      <w:r w:rsidR="00D702D9">
        <w:t>Dalius</w:t>
      </w:r>
      <w:r w:rsidR="00E97A4F">
        <w:t xml:space="preserve"> </w:t>
      </w:r>
      <w:r w:rsidR="00D702D9">
        <w:t>Makacka</w:t>
      </w:r>
      <w:r w:rsidR="00E97A4F">
        <w:t>s</w:t>
      </w:r>
      <w:r w:rsidR="00AE7C8B">
        <w:fldChar w:fldCharType="end"/>
      </w:r>
      <w:bookmarkEnd w:id="3"/>
    </w:p>
    <w:p w14:paraId="58585D29" w14:textId="77777777" w:rsidR="00CD58DB" w:rsidRPr="00844988" w:rsidRDefault="00CD58DB" w:rsidP="004771C9">
      <w:pPr>
        <w:pStyle w:val="Vireliouraai"/>
      </w:pPr>
    </w:p>
    <w:p w14:paraId="50FAC363" w14:textId="77777777" w:rsidR="00D560C9" w:rsidRPr="00844988" w:rsidRDefault="00D560C9" w:rsidP="004771C9">
      <w:pPr>
        <w:pStyle w:val="Vireliouraai"/>
      </w:pPr>
    </w:p>
    <w:p w14:paraId="3F269078" w14:textId="77777777" w:rsidR="00D560C9" w:rsidRPr="00844988" w:rsidRDefault="00D560C9" w:rsidP="004771C9">
      <w:pPr>
        <w:pStyle w:val="Vireliouraai"/>
      </w:pPr>
    </w:p>
    <w:p w14:paraId="45812DD3" w14:textId="77777777" w:rsidR="00CD58DB" w:rsidRDefault="00CD58DB" w:rsidP="004771C9">
      <w:pPr>
        <w:pStyle w:val="Vireliouraai"/>
      </w:pPr>
    </w:p>
    <w:p w14:paraId="07C7D684" w14:textId="77777777" w:rsidR="00CD58DB" w:rsidRDefault="00CD58DB" w:rsidP="004771C9">
      <w:pPr>
        <w:pStyle w:val="Vireliouraai"/>
      </w:pPr>
    </w:p>
    <w:p w14:paraId="187D37C8" w14:textId="77777777" w:rsidR="00CD58DB" w:rsidRDefault="00CD58DB" w:rsidP="004771C9">
      <w:pPr>
        <w:pStyle w:val="Vireliouraai"/>
      </w:pPr>
    </w:p>
    <w:p w14:paraId="16D1C57B" w14:textId="77777777" w:rsidR="0052026C" w:rsidRPr="00844988" w:rsidRDefault="0052026C" w:rsidP="004771C9">
      <w:pPr>
        <w:pStyle w:val="Vireliouraai"/>
      </w:pPr>
    </w:p>
    <w:p w14:paraId="0891C0A6" w14:textId="27D46B4F" w:rsidR="0052026C" w:rsidRDefault="00D560C9" w:rsidP="004771C9">
      <w:pPr>
        <w:pStyle w:val="Vireliouraai"/>
      </w:pPr>
      <w:r w:rsidRPr="00844988">
        <w:t xml:space="preserve">KAUNAS </w:t>
      </w:r>
      <w:r w:rsidR="00D02DD4">
        <w:fldChar w:fldCharType="begin"/>
      </w:r>
      <w:r w:rsidR="00D02DD4">
        <w:instrText xml:space="preserve"> TIME \@ "yyyy" </w:instrText>
      </w:r>
      <w:r w:rsidR="00D02DD4">
        <w:fldChar w:fldCharType="separate"/>
      </w:r>
      <w:r w:rsidR="00AA0770">
        <w:rPr>
          <w:noProof/>
        </w:rPr>
        <w:t>2020</w:t>
      </w:r>
      <w:r w:rsidR="00D02DD4">
        <w:fldChar w:fldCharType="end"/>
      </w:r>
    </w:p>
    <w:p w14:paraId="5A986649" w14:textId="77777777" w:rsidR="0052026C" w:rsidRDefault="0052026C" w:rsidP="0015714D">
      <w:pPr>
        <w:sectPr w:rsidR="0052026C" w:rsidSect="00A6795E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titlePg/>
        </w:sectPr>
      </w:pPr>
    </w:p>
    <w:p w14:paraId="2398F163" w14:textId="77777777" w:rsidR="00D560C9" w:rsidRPr="00552B41" w:rsidRDefault="00D560C9" w:rsidP="00552B41">
      <w:pPr>
        <w:pStyle w:val="Vireliouraai"/>
      </w:pPr>
      <w:r w:rsidRPr="00844988">
        <w:lastRenderedPageBreak/>
        <w:t>TURINYS</w:t>
      </w:r>
    </w:p>
    <w:p w14:paraId="3D7127E6" w14:textId="77777777" w:rsidR="00291C8F" w:rsidRPr="00844988" w:rsidRDefault="00291C8F" w:rsidP="0052026C"/>
    <w:p w14:paraId="39148097" w14:textId="77777777" w:rsidR="00291C8F" w:rsidRDefault="00291C8F" w:rsidP="0015714D">
      <w:pPr>
        <w:sectPr w:rsidR="00291C8F" w:rsidSect="002949A3">
          <w:foot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794F833" w14:textId="2F10AD7C" w:rsidR="00AA0770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AA0770">
        <w:rPr>
          <w:noProof/>
        </w:rPr>
        <w:t>Algoritmų sudarymas ir analizė</w:t>
      </w:r>
      <w:r w:rsidR="00AA0770">
        <w:rPr>
          <w:noProof/>
        </w:rPr>
        <w:tab/>
      </w:r>
      <w:r w:rsidR="00AA0770">
        <w:rPr>
          <w:noProof/>
        </w:rPr>
        <w:fldChar w:fldCharType="begin"/>
      </w:r>
      <w:r w:rsidR="00AA0770">
        <w:rPr>
          <w:noProof/>
        </w:rPr>
        <w:instrText xml:space="preserve"> PAGEREF _Toc36490045 \h </w:instrText>
      </w:r>
      <w:r w:rsidR="00AA0770">
        <w:rPr>
          <w:noProof/>
        </w:rPr>
      </w:r>
      <w:r w:rsidR="00AA0770">
        <w:rPr>
          <w:noProof/>
        </w:rPr>
        <w:fldChar w:fldCharType="separate"/>
      </w:r>
      <w:r w:rsidR="00AA0770">
        <w:rPr>
          <w:noProof/>
        </w:rPr>
        <w:t>1</w:t>
      </w:r>
      <w:r w:rsidR="00AA0770">
        <w:rPr>
          <w:noProof/>
        </w:rPr>
        <w:fldChar w:fldCharType="end"/>
      </w:r>
    </w:p>
    <w:p w14:paraId="59029F5B" w14:textId="68EA8729" w:rsidR="00AA0770" w:rsidRDefault="00AA07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Merge Sort teorinis įvertinimas literatūroje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_Toc36490046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A8564D" w14:textId="7FE594A7" w:rsidR="00AA0770" w:rsidRDefault="00AA07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Algoritmo sudėtingumas, remiantis programos išeities tekstu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_Toc36490047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03A58F" w14:textId="242FEF70" w:rsidR="00AA0770" w:rsidRDefault="00AA07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Linked List realizacija išorinėje atmintyje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_Toc36490048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F333C4" w14:textId="458A0F4A" w:rsidR="00AA0770" w:rsidRDefault="00AA07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Grafikai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_Toc36490049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15D7B8" w14:textId="1FEE7528" w:rsidR="00AA0770" w:rsidRDefault="00AA07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_Toc36490050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9DCCE6" w14:textId="2D018EE1" w:rsidR="00D560C9" w:rsidRPr="0015714D" w:rsidRDefault="00D560C9" w:rsidP="002949A3">
      <w:r w:rsidRPr="00EB5168">
        <w:fldChar w:fldCharType="end"/>
      </w:r>
    </w:p>
    <w:p w14:paraId="36CA7BDB" w14:textId="77777777" w:rsidR="00965287" w:rsidRDefault="00965287" w:rsidP="000F7F7F">
      <w:pPr>
        <w:pStyle w:val="Heading1"/>
        <w:sectPr w:rsidR="00965287" w:rsidSect="00291C8F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bookmarkStart w:id="4" w:name="_GoBack"/>
      <w:bookmarkEnd w:id="4"/>
    </w:p>
    <w:p w14:paraId="10FE5468" w14:textId="77777777" w:rsidR="00E97A4F" w:rsidRDefault="006F4B93" w:rsidP="00D56647">
      <w:pPr>
        <w:pStyle w:val="Heading1"/>
        <w:rPr>
          <w:noProof/>
        </w:rPr>
      </w:pPr>
      <w:bookmarkStart w:id="5" w:name="_Toc36490046"/>
      <w:r>
        <w:rPr>
          <w:noProof/>
        </w:rPr>
        <w:lastRenderedPageBreak/>
        <w:t>Merge Sort teorinis įvertinimas literatūroje</w:t>
      </w:r>
      <w:bookmarkEnd w:id="5"/>
    </w:p>
    <w:p w14:paraId="07F8D714" w14:textId="648CBE5C" w:rsidR="006F4B93" w:rsidRDefault="006F4B93" w:rsidP="006F4B93"/>
    <w:p w14:paraId="066FCE5B" w14:textId="0ABB4937" w:rsidR="000A2E85" w:rsidRDefault="000A2E85" w:rsidP="006F4B93">
      <w:r>
        <w:t>Iš knygos „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Algorithms</w:t>
      </w:r>
      <w:proofErr w:type="spellEnd"/>
      <w:r>
        <w:t xml:space="preserve">. </w:t>
      </w:r>
      <w:proofErr w:type="spellStart"/>
      <w:r>
        <w:t>Third</w:t>
      </w:r>
      <w:proofErr w:type="spellEnd"/>
      <w:r>
        <w:t xml:space="preserve"> Edition“:</w:t>
      </w:r>
    </w:p>
    <w:p w14:paraId="259AA95C" w14:textId="77777777" w:rsidR="000A2E85" w:rsidRDefault="000A2E85" w:rsidP="006F4B93"/>
    <w:p w14:paraId="23FD9F60" w14:textId="44670870" w:rsidR="006F4B93" w:rsidRDefault="000A2E85" w:rsidP="000A2E85">
      <w:pPr>
        <w:autoSpaceDE w:val="0"/>
        <w:autoSpaceDN w:val="0"/>
        <w:adjustRightInd w:val="0"/>
        <w:ind w:firstLine="0"/>
        <w:jc w:val="left"/>
        <w:rPr>
          <w:szCs w:val="22"/>
          <w:lang w:val="en-US" w:eastAsia="lt-LT"/>
        </w:rPr>
      </w:pPr>
      <w:r>
        <w:rPr>
          <w:b/>
          <w:bCs/>
          <w:i/>
          <w:iCs/>
          <w:szCs w:val="22"/>
          <w:lang w:val="en-US" w:eastAsia="lt-LT"/>
        </w:rPr>
        <w:tab/>
      </w:r>
      <w:r w:rsidR="006F4B93">
        <w:rPr>
          <w:b/>
          <w:bCs/>
          <w:i/>
          <w:iCs/>
          <w:szCs w:val="22"/>
          <w:lang w:val="en-US" w:eastAsia="lt-LT"/>
        </w:rPr>
        <w:t>M</w:t>
      </w:r>
      <w:r w:rsidR="006F4B93" w:rsidRPr="006F4B93">
        <w:rPr>
          <w:b/>
          <w:bCs/>
          <w:i/>
          <w:iCs/>
          <w:szCs w:val="22"/>
          <w:lang w:val="en-US" w:eastAsia="lt-LT"/>
        </w:rPr>
        <w:t>erge sort</w:t>
      </w:r>
      <w:r w:rsidR="006F4B93" w:rsidRPr="006F4B93">
        <w:rPr>
          <w:szCs w:val="22"/>
          <w:lang w:val="en-US" w:eastAsia="lt-LT"/>
        </w:rPr>
        <w:t xml:space="preserve"> takes time roughly equal to </w:t>
      </w:r>
      <w:r w:rsidR="006F4B93" w:rsidRPr="006F4B93">
        <w:rPr>
          <w:rFonts w:eastAsia="MT2MIT"/>
          <w:szCs w:val="22"/>
          <w:lang w:val="en-US" w:eastAsia="lt-LT"/>
        </w:rPr>
        <w:t>c</w:t>
      </w:r>
      <w:r w:rsidR="006F4B93" w:rsidRPr="006F4B93">
        <w:rPr>
          <w:rFonts w:eastAsia="MT2MIS"/>
          <w:szCs w:val="22"/>
          <w:vertAlign w:val="subscript"/>
          <w:lang w:val="en-US" w:eastAsia="lt-LT"/>
        </w:rPr>
        <w:t>2</w:t>
      </w:r>
      <w:r w:rsidR="006F4B93" w:rsidRPr="006F4B93">
        <w:rPr>
          <w:rFonts w:eastAsia="MT2MIT"/>
          <w:szCs w:val="22"/>
          <w:lang w:val="en-US" w:eastAsia="lt-LT"/>
        </w:rPr>
        <w:t xml:space="preserve">n </w:t>
      </w:r>
      <w:r w:rsidR="006F4B93" w:rsidRPr="006F4B93">
        <w:rPr>
          <w:szCs w:val="22"/>
          <w:lang w:val="en-US" w:eastAsia="lt-LT"/>
        </w:rPr>
        <w:t xml:space="preserve">lg </w:t>
      </w:r>
      <w:r w:rsidR="006F4B93" w:rsidRPr="006F4B93">
        <w:rPr>
          <w:rFonts w:eastAsia="MT2MIT"/>
          <w:szCs w:val="22"/>
          <w:lang w:val="en-US" w:eastAsia="lt-LT"/>
        </w:rPr>
        <w:t>n</w:t>
      </w:r>
      <w:r w:rsidR="006F4B93" w:rsidRPr="006F4B93">
        <w:rPr>
          <w:szCs w:val="22"/>
          <w:lang w:val="en-US" w:eastAsia="lt-LT"/>
        </w:rPr>
        <w:t xml:space="preserve">, where lg </w:t>
      </w:r>
      <w:r w:rsidR="006F4B93" w:rsidRPr="006F4B93">
        <w:rPr>
          <w:rFonts w:eastAsia="MT2MIT"/>
          <w:szCs w:val="22"/>
          <w:lang w:val="en-US" w:eastAsia="lt-LT"/>
        </w:rPr>
        <w:t>n</w:t>
      </w:r>
      <w:r>
        <w:rPr>
          <w:rFonts w:eastAsia="MT2MIT"/>
          <w:szCs w:val="22"/>
          <w:lang w:val="en-US" w:eastAsia="lt-LT"/>
        </w:rPr>
        <w:t xml:space="preserve"> </w:t>
      </w:r>
      <w:r w:rsidR="006F4B93" w:rsidRPr="006F4B93">
        <w:rPr>
          <w:szCs w:val="22"/>
          <w:lang w:val="en-US" w:eastAsia="lt-LT"/>
        </w:rPr>
        <w:t>stands for log</w:t>
      </w:r>
      <w:r w:rsidR="006F4B93" w:rsidRPr="006F4B93">
        <w:rPr>
          <w:rFonts w:eastAsia="MT2MIS"/>
          <w:szCs w:val="22"/>
          <w:vertAlign w:val="subscript"/>
          <w:lang w:val="en-US" w:eastAsia="lt-LT"/>
        </w:rPr>
        <w:t>2</w:t>
      </w:r>
      <w:r w:rsidR="006F4B93" w:rsidRPr="006F4B93">
        <w:rPr>
          <w:rFonts w:eastAsia="MT2MIS"/>
          <w:szCs w:val="22"/>
          <w:lang w:val="en-US" w:eastAsia="lt-LT"/>
        </w:rPr>
        <w:t xml:space="preserve"> </w:t>
      </w:r>
      <w:r w:rsidR="006F4B93" w:rsidRPr="006F4B93">
        <w:rPr>
          <w:rFonts w:eastAsia="MT2MIT"/>
          <w:szCs w:val="22"/>
          <w:lang w:val="en-US" w:eastAsia="lt-LT"/>
        </w:rPr>
        <w:t xml:space="preserve">n </w:t>
      </w:r>
      <w:r w:rsidR="006F4B93" w:rsidRPr="006F4B93">
        <w:rPr>
          <w:szCs w:val="22"/>
          <w:lang w:val="en-US" w:eastAsia="lt-LT"/>
        </w:rPr>
        <w:t xml:space="preserve">and </w:t>
      </w:r>
      <w:r w:rsidR="006F4B93" w:rsidRPr="006F4B93">
        <w:rPr>
          <w:rFonts w:eastAsia="MT2MIT"/>
          <w:szCs w:val="22"/>
          <w:lang w:val="en-US" w:eastAsia="lt-LT"/>
        </w:rPr>
        <w:t>c</w:t>
      </w:r>
      <w:r w:rsidR="006F4B93" w:rsidRPr="006F4B93">
        <w:rPr>
          <w:rFonts w:eastAsia="MT2MIS"/>
          <w:szCs w:val="22"/>
          <w:vertAlign w:val="subscript"/>
          <w:lang w:val="en-US" w:eastAsia="lt-LT"/>
        </w:rPr>
        <w:t>2</w:t>
      </w:r>
      <w:r w:rsidR="006F4B93" w:rsidRPr="006F4B93">
        <w:rPr>
          <w:rFonts w:eastAsia="MT2MIS"/>
          <w:szCs w:val="22"/>
          <w:lang w:val="en-US" w:eastAsia="lt-LT"/>
        </w:rPr>
        <w:t xml:space="preserve"> </w:t>
      </w:r>
      <w:r w:rsidR="006F4B93" w:rsidRPr="006F4B93">
        <w:rPr>
          <w:szCs w:val="22"/>
          <w:lang w:val="en-US" w:eastAsia="lt-LT"/>
        </w:rPr>
        <w:t xml:space="preserve">is another constant that also does not depend on </w:t>
      </w:r>
      <w:r w:rsidR="006F4B93" w:rsidRPr="006F4B93">
        <w:rPr>
          <w:rFonts w:eastAsia="MT2MIT"/>
          <w:szCs w:val="22"/>
          <w:lang w:val="en-US" w:eastAsia="lt-LT"/>
        </w:rPr>
        <w:t>n</w:t>
      </w:r>
      <w:r w:rsidR="006F4B93" w:rsidRPr="006F4B93">
        <w:rPr>
          <w:szCs w:val="22"/>
          <w:lang w:val="en-US" w:eastAsia="lt-LT"/>
        </w:rPr>
        <w:t>.</w:t>
      </w:r>
    </w:p>
    <w:p w14:paraId="3FBB9923" w14:textId="1D767FC7" w:rsidR="00F66C94" w:rsidRDefault="00F66C94" w:rsidP="000A2E85">
      <w:pPr>
        <w:autoSpaceDE w:val="0"/>
        <w:autoSpaceDN w:val="0"/>
        <w:adjustRightInd w:val="0"/>
        <w:ind w:firstLine="0"/>
        <w:jc w:val="left"/>
        <w:rPr>
          <w:szCs w:val="22"/>
          <w:lang w:val="en-US" w:eastAsia="lt-LT"/>
        </w:rPr>
      </w:pPr>
    </w:p>
    <w:p w14:paraId="6610C4DD" w14:textId="2C5D4EBE" w:rsidR="00F66C94" w:rsidRDefault="00F66C94" w:rsidP="000A2E85">
      <w:pPr>
        <w:autoSpaceDE w:val="0"/>
        <w:autoSpaceDN w:val="0"/>
        <w:adjustRightInd w:val="0"/>
        <w:ind w:firstLine="0"/>
        <w:jc w:val="left"/>
        <w:rPr>
          <w:szCs w:val="22"/>
          <w:lang w:val="en-US" w:eastAsia="lt-LT"/>
        </w:rPr>
      </w:pPr>
    </w:p>
    <w:p w14:paraId="12A29D8D" w14:textId="0382EB7D" w:rsidR="00F66C94" w:rsidRDefault="00F66C94" w:rsidP="000A2E85">
      <w:pPr>
        <w:autoSpaceDE w:val="0"/>
        <w:autoSpaceDN w:val="0"/>
        <w:adjustRightInd w:val="0"/>
        <w:ind w:firstLine="0"/>
        <w:jc w:val="left"/>
        <w:rPr>
          <w:szCs w:val="22"/>
          <w:lang w:val="en-US" w:eastAsia="lt-LT"/>
        </w:rPr>
      </w:pPr>
    </w:p>
    <w:p w14:paraId="5090D5E7" w14:textId="77777777" w:rsidR="00F66C94" w:rsidRPr="000A2E85" w:rsidRDefault="00F66C94" w:rsidP="000A2E85">
      <w:pPr>
        <w:autoSpaceDE w:val="0"/>
        <w:autoSpaceDN w:val="0"/>
        <w:adjustRightInd w:val="0"/>
        <w:ind w:firstLine="0"/>
        <w:jc w:val="left"/>
        <w:rPr>
          <w:rFonts w:eastAsia="MT2MIT"/>
          <w:szCs w:val="22"/>
          <w:lang w:val="en-US" w:eastAsia="lt-LT"/>
        </w:rPr>
      </w:pPr>
    </w:p>
    <w:p w14:paraId="53D7D873" w14:textId="2C77E62A" w:rsidR="00844988" w:rsidRDefault="00F66C94" w:rsidP="002949A3">
      <w:pPr>
        <w:pStyle w:val="Heading1"/>
      </w:pPr>
      <w:bookmarkStart w:id="6" w:name="_Toc36490047"/>
      <w:r>
        <w:t>Algoritmo sudėtingumas, remiantis programos išeities tekstu</w:t>
      </w:r>
      <w:bookmarkEnd w:id="6"/>
    </w:p>
    <w:p w14:paraId="0EC5A550" w14:textId="4F63AF8D" w:rsidR="00F66C94" w:rsidRDefault="00F66C94" w:rsidP="00F66C94"/>
    <w:tbl>
      <w:tblPr>
        <w:tblW w:w="93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820"/>
        <w:gridCol w:w="1780"/>
      </w:tblGrid>
      <w:tr w:rsidR="00F66C94" w:rsidRPr="00F66C94" w14:paraId="0B0E0D73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2C3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B19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BA8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E01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F4E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0E6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E41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Kaina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8D4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Kartai</w:t>
            </w:r>
            <w:proofErr w:type="spellEnd"/>
          </w:p>
        </w:tc>
      </w:tr>
      <w:tr w:rsidR="00F66C94" w:rsidRPr="00F66C94" w14:paraId="163BDE3E" w14:textId="77777777" w:rsidTr="00F66C94">
        <w:trPr>
          <w:trHeight w:val="288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9A8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public static void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MergeSort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</w:t>
            </w:r>
            <w:proofErr w:type="spellStart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&lt;int&gt; array)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8EF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F2E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F7C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1F90DA9C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A14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EA5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6CD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286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C94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CA4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56E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278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3D9E898B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67B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if (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array.Size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() &gt; 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C30A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39E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237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4A1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47DC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105A9238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67BA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EFF6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7C5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1CD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ABC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40F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3D9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CA9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3FBF9EAF" w14:textId="77777777" w:rsidTr="00F66C94">
        <w:trPr>
          <w:trHeight w:val="288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2AE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&lt;int&gt; left =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LeftHalf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(array);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175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319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BD1B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3565B208" w14:textId="77777777" w:rsidTr="00F66C94">
        <w:trPr>
          <w:trHeight w:val="288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6C6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&lt;int&gt; right =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RightHalf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(array);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7FA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2A2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E765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1964FD93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BA6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68B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507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5F4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92B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44A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BFA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A05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225CD583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A21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MergeSort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(left);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C38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82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B22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6F8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/2)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A28D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19F20F26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D7B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MergeSort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(right);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21C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C62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BCF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865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/2)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379B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4EF10D08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67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7FB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376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D6A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2CF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1D0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4D1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75C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1224FEAE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D44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Merge(</w:t>
            </w:r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array, left, right);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A8F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11A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17AA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CE38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40255934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5D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actions += 5;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622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6E5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3F2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265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C49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3A0A475A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E7E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2B6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3DB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A3F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338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477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969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04F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6B0DC0ED" w14:textId="77777777" w:rsidTr="00F66C94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0B3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actions++;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BCFA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C30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8EE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FA7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249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40C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551B914A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36B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C73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E7D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D82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672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1CF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ED9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C7F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5B1ADE2B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9FD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104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n =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8D1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9DE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101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26A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C3C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43FA22C4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03E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2DB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T(n) = 2 * T(n/2) + 3*n + 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01A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34C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EC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723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4F57DF4C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913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E1C6" w14:textId="449086B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b/>
                <w:bCs/>
                <w:color w:val="000000"/>
                <w:szCs w:val="22"/>
                <w:lang w:val="en-US"/>
              </w:rPr>
              <w:t xml:space="preserve">T(n) = 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ϴ</w:t>
            </w:r>
            <w:r w:rsidRPr="00F66C94">
              <w:rPr>
                <w:rFonts w:ascii="Calibri" w:hAnsi="Calibri" w:cs="Calibri"/>
                <w:b/>
                <w:bCs/>
                <w:color w:val="000000"/>
                <w:szCs w:val="22"/>
                <w:lang w:val="en-US"/>
              </w:rPr>
              <w:t xml:space="preserve"> (</w:t>
            </w:r>
            <w:proofErr w:type="spellStart"/>
            <w:proofErr w:type="gramStart"/>
            <w:r w:rsidRPr="00F66C94">
              <w:rPr>
                <w:rFonts w:ascii="Calibri" w:hAnsi="Calibri" w:cs="Calibri"/>
                <w:b/>
                <w:bCs/>
                <w:color w:val="000000"/>
                <w:szCs w:val="22"/>
                <w:lang w:val="en-US"/>
              </w:rPr>
              <w:t>nlog</w:t>
            </w:r>
            <w:proofErr w:type="spellEnd"/>
            <w:r w:rsidRPr="00F66C94">
              <w:rPr>
                <w:rFonts w:ascii="Calibri" w:hAnsi="Calibri" w:cs="Calibri"/>
                <w:b/>
                <w:bCs/>
                <w:color w:val="000000"/>
                <w:szCs w:val="22"/>
                <w:lang w:val="en-US"/>
              </w:rPr>
              <w:t>[</w:t>
            </w:r>
            <w:proofErr w:type="gramEnd"/>
            <w:r w:rsidRPr="00F66C94">
              <w:rPr>
                <w:rFonts w:ascii="Calibri" w:hAnsi="Calibri" w:cs="Calibri"/>
                <w:b/>
                <w:bCs/>
                <w:color w:val="000000"/>
                <w:szCs w:val="22"/>
                <w:lang w:val="en-US"/>
              </w:rPr>
              <w:t>2]n)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324A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EDB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6A9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84E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</w:tbl>
    <w:p w14:paraId="3E52849F" w14:textId="75A2FF21" w:rsidR="00F66C94" w:rsidRDefault="00F66C94" w:rsidP="00F66C94"/>
    <w:p w14:paraId="092278F2" w14:textId="0A869B62" w:rsidR="00F66C94" w:rsidRDefault="00F66C94" w:rsidP="00F66C94"/>
    <w:p w14:paraId="6903AC4E" w14:textId="7EE73660" w:rsidR="00F66C94" w:rsidRDefault="00F66C94" w:rsidP="00F66C94"/>
    <w:tbl>
      <w:tblPr>
        <w:tblW w:w="93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820"/>
        <w:gridCol w:w="1780"/>
      </w:tblGrid>
      <w:tr w:rsidR="00F66C94" w:rsidRPr="00F66C94" w14:paraId="55817969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572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38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CF4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F73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A89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16A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D8E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Kaina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82C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Kiekis</w:t>
            </w:r>
            <w:proofErr w:type="spellEnd"/>
          </w:p>
        </w:tc>
      </w:tr>
      <w:tr w:rsidR="00F66C94" w:rsidRPr="00F66C94" w14:paraId="26942A0B" w14:textId="77777777" w:rsidTr="00F66C94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93A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public static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&lt;int&gt;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LeftHalf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</w:t>
            </w:r>
            <w:proofErr w:type="spellStart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&lt;int&gt; array)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283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B40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63CFED7F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C13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017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6CC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B32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ED7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78D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D4E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B6A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18101FE2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104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int size1 =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array.Size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() / 2;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75C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A61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6C1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B798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043027C4" w14:textId="77777777" w:rsidTr="00F66C94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D68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&lt;int&gt; left = new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&lt;int&gt;(size1);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C01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7A3C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3703C54E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471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for (int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= 0;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&lt; size1;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++)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3D9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8EB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D98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AC3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size1 + 1</w:t>
            </w:r>
          </w:p>
        </w:tc>
      </w:tr>
      <w:tr w:rsidR="00F66C94" w:rsidRPr="00F66C94" w14:paraId="7BB2541D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01B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0AF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96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668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8FF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4D7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0B4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611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46A24211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CA4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left.Replace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, array[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]);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F03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850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A26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439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0EB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size1</w:t>
            </w:r>
          </w:p>
        </w:tc>
      </w:tr>
      <w:tr w:rsidR="00F66C94" w:rsidRPr="00F66C94" w14:paraId="56FAF97F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4EA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692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ED6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8CA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205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66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84F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536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0B271DB4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52A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actions += (2 + size1);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CDF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6B8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12B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1B6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E9E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1D213588" w14:textId="77777777" w:rsidTr="00F66C94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485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return left;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576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E93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FAE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0F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B99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E87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30F3685A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6D4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686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E33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384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D55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FA0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B8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B70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2BA2A9F2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124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D4A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D55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7B0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630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F94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1A2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82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0F60228B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6EF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19E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n =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8046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DBD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9BD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BE6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745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3D57F626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D2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E76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T(n) = c1 + c2 + c3 * (n/2 + 1) + c4 * (n/2) + c5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558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E03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24096B8F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EAF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EE4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T(n) = An +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427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577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60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231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6C2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</w:tbl>
    <w:p w14:paraId="071DF59E" w14:textId="21F900A0" w:rsidR="00F66C94" w:rsidRDefault="00F66C94" w:rsidP="00F66C94"/>
    <w:tbl>
      <w:tblPr>
        <w:tblW w:w="93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820"/>
        <w:gridCol w:w="1780"/>
      </w:tblGrid>
      <w:tr w:rsidR="00F66C94" w:rsidRPr="00F66C94" w14:paraId="671F47BF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EB1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C73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7E7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943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CF6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D48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E94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Kaina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19E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Kiekis</w:t>
            </w:r>
            <w:proofErr w:type="spellEnd"/>
          </w:p>
        </w:tc>
      </w:tr>
      <w:tr w:rsidR="00F66C94" w:rsidRPr="00F66C94" w14:paraId="5351743C" w14:textId="77777777" w:rsidTr="00F66C94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574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public static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&lt;int&gt;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RightHalf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</w:t>
            </w:r>
            <w:proofErr w:type="spellStart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&lt;int&gt; array)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55E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00A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1914A7ED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07C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18E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92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3EA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9DB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B57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77F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2CB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5333F3D9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E61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int size1 =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array.Size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() / 2;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0CF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6A2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39F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F80D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08F279D2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9F9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int size2 =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array.Size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() - size1;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B3A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1BC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778A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9F3C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214BA727" w14:textId="77777777" w:rsidTr="00F66C94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298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&lt;int&gt; right = new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&lt;int&gt;(size2);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21B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5FF8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5D416AE8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58F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for (int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= 0;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&lt; size2;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++)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AE6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B75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B1B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9D6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size2 + 1</w:t>
            </w:r>
          </w:p>
        </w:tc>
      </w:tr>
      <w:tr w:rsidR="00F66C94" w:rsidRPr="00F66C94" w14:paraId="01AA7751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351A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F2B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799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CCF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905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A38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868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836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6B3A8757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10E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right.Replace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, array[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+ size1]);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3E4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DCA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16C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78C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size2</w:t>
            </w:r>
          </w:p>
        </w:tc>
      </w:tr>
      <w:tr w:rsidR="00F66C94" w:rsidRPr="00F66C94" w14:paraId="3BFF7288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0A0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2D9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060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A87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7F8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454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0D8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ED5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778BE954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A74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actions += (3 + size2);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D01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F96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234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472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22B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309E8B44" w14:textId="77777777" w:rsidTr="00F66C94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23B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return right;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FCFA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CB3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4F3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320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93A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6EB2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10DD1153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90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079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2A1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96B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70F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DF4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44D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BFB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4E6ABF7A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4CF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287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73A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3CD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B00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07A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F07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404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3341FF59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783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FDF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n =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array.Length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D00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8A4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431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DB3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A61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499540FD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D34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F08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T(n) = c1 + c2 + c3 + c4 * (size2 + 1) + c5 * size2 + c6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404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0BA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245B61F9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07A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27B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T(n) = An +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C11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58A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316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A54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CC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</w:tbl>
    <w:p w14:paraId="6899BEE8" w14:textId="144BC849" w:rsidR="00F66C94" w:rsidRDefault="00F66C94" w:rsidP="00F66C94"/>
    <w:p w14:paraId="3A4F5BF5" w14:textId="11878BC4" w:rsidR="00F66C94" w:rsidRDefault="00F66C94" w:rsidP="00F66C94"/>
    <w:tbl>
      <w:tblPr>
        <w:tblW w:w="93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820"/>
        <w:gridCol w:w="1780"/>
      </w:tblGrid>
      <w:tr w:rsidR="00F66C94" w:rsidRPr="00F66C94" w14:paraId="1429E6BC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69D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284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4D0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282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607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0B2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A10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Kaina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26F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Kiekis</w:t>
            </w:r>
            <w:proofErr w:type="spellEnd"/>
          </w:p>
        </w:tc>
      </w:tr>
      <w:tr w:rsidR="00F66C94" w:rsidRPr="00F66C94" w14:paraId="1CBA4FE6" w14:textId="77777777" w:rsidTr="00F66C94">
        <w:trPr>
          <w:trHeight w:val="288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857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public static void </w:t>
            </w:r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Merge(</w:t>
            </w:r>
            <w:proofErr w:type="spellStart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&lt;int&gt; result,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DB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A0C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result.Length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109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421CA056" w14:textId="77777777" w:rsidTr="00F66C94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DD82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        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&lt;int&gt; left,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DataArray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&lt;int&gt; right)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8B7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E3E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2292FDED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E7B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6DF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5FD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71C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B63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2A2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453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B63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4FBB6B38" w14:textId="77777777" w:rsidTr="00F66C94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B6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int i1 = 0;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465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A18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03B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721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46B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545D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266B821D" w14:textId="77777777" w:rsidTr="00F66C94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31D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int i2 = 0;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C20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539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FD7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3CE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9FB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3C77" w14:textId="77777777" w:rsidR="00F66C94" w:rsidRPr="00F66C94" w:rsidRDefault="00F66C94" w:rsidP="00F66C94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</w:tr>
      <w:tr w:rsidR="00F66C94" w:rsidRPr="00F66C94" w14:paraId="3A493B86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670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for (int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= 0;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&lt;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result.Size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();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++)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59B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260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1B1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ADE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result.Length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+ 1</w:t>
            </w:r>
          </w:p>
        </w:tc>
      </w:tr>
      <w:tr w:rsidR="00F66C94" w:rsidRPr="00F66C94" w14:paraId="420244CA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52A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BBB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312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89C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2EC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4FD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239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C64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5CC089E4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D46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if (i2 &gt;=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right.Size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() ||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015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180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A6B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F8E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c4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2BC3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result.Length</w:t>
            </w:r>
            <w:proofErr w:type="spellEnd"/>
            <w:proofErr w:type="gramEnd"/>
          </w:p>
        </w:tc>
      </w:tr>
      <w:tr w:rsidR="00F66C94" w:rsidRPr="00F66C94" w14:paraId="7012A461" w14:textId="77777777" w:rsidTr="00F66C9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D68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        (i1 &lt;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left.Size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() &amp;&amp;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E08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4854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A6D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373C6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D304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75F0F2F7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164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        left[i1] &lt;= right[i2]))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563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41F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66D3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95BB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4523B61E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C5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5E5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E09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D8F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6D3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C4E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974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8467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79800A06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7EE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result.Replace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, left[i1++]);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543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665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5B8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c5</w:t>
            </w: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ABCF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65BFB9BD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6E2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D69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15F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387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F1C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8DD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86A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8F084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43607865" w14:textId="77777777" w:rsidTr="00F66C94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73E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else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5D5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5B7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34F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5D1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433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c6</w:t>
            </w: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F078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3F42F7B0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96E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{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F2F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D02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68B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358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B3F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EE5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15BF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294BA925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01AB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result.Replace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i</w:t>
            </w:r>
            <w:proofErr w:type="spell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, right[i2++]);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B1B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CD5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5E5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c7</w:t>
            </w: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CE9A1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54746E91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A65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994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D69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040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114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B17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288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C99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5DF02416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850C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E51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907F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316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1686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0D0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03F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D6B8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4CBE55BE" w14:textId="77777777" w:rsidTr="00F66C9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58A0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    actions += (2 + 2 *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result.Size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());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DCE6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372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881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FD4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1BFEA656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3D87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      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4646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CA4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511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17B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FB8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7CC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C49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15CB7107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E8EB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314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233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FE8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2D9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7630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C6BC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F615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173C1621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D483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7D8F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n = 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result.Length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93DE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78F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D3A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9147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2D2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F66C94" w:rsidRPr="00F66C94" w14:paraId="3813078B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B059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6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47A9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T(n) = c1 + c2 + c3 * (</w:t>
            </w:r>
            <w:proofErr w:type="spellStart"/>
            <w:proofErr w:type="gram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result.Length</w:t>
            </w:r>
            <w:proofErr w:type="spellEnd"/>
            <w:proofErr w:type="gramEnd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+ 1) + C * </w:t>
            </w:r>
            <w:proofErr w:type="spellStart"/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result.Length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E5A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  <w:tr w:rsidR="00F66C94" w:rsidRPr="00F66C94" w14:paraId="12119FC7" w14:textId="77777777" w:rsidTr="00F66C9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2B1A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597D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66C94">
              <w:rPr>
                <w:rFonts w:ascii="Calibri" w:hAnsi="Calibri" w:cs="Calibri"/>
                <w:color w:val="000000"/>
                <w:szCs w:val="22"/>
                <w:lang w:val="en-US"/>
              </w:rPr>
              <w:t>T(n) = An +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F078" w14:textId="77777777" w:rsidR="00F66C94" w:rsidRPr="00F66C94" w:rsidRDefault="00F66C94" w:rsidP="00F66C94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0031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0E0D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CFAE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3792" w14:textId="77777777" w:rsidR="00F66C94" w:rsidRPr="00F66C94" w:rsidRDefault="00F66C94" w:rsidP="00F66C94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</w:tbl>
    <w:p w14:paraId="180995CD" w14:textId="37FC3F27" w:rsidR="00F66C94" w:rsidRDefault="00F66C94" w:rsidP="00F66C94"/>
    <w:p w14:paraId="630F850C" w14:textId="77777777" w:rsidR="00F66C94" w:rsidRPr="00F66C94" w:rsidRDefault="00F66C94" w:rsidP="00F66C94"/>
    <w:p w14:paraId="5725C8F9" w14:textId="082B7373" w:rsidR="00761A63" w:rsidRDefault="00940D0E" w:rsidP="00761A63">
      <w:pPr>
        <w:pStyle w:val="Heading1"/>
      </w:pPr>
      <w:bookmarkStart w:id="7" w:name="_Toc36490048"/>
      <w:proofErr w:type="spellStart"/>
      <w:r>
        <w:lastRenderedPageBreak/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realizacija išorinėje atmintyje</w:t>
      </w:r>
      <w:bookmarkEnd w:id="7"/>
    </w:p>
    <w:p w14:paraId="05F8B475" w14:textId="312FB064" w:rsidR="00940D0E" w:rsidRDefault="00940D0E" w:rsidP="00940D0E"/>
    <w:p w14:paraId="0D8EB589" w14:textId="726F3B05" w:rsidR="00940D0E" w:rsidRDefault="00221954" w:rsidP="00940D0E">
      <w:r>
        <w:rPr>
          <w:noProof/>
        </w:rPr>
        <w:drawing>
          <wp:inline distT="0" distB="0" distL="0" distR="0" wp14:anchorId="5BFADC20" wp14:editId="0364A34D">
            <wp:extent cx="6042853" cy="1419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217" cy="14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2940" w14:textId="75934E98" w:rsidR="00221954" w:rsidRDefault="00221954" w:rsidP="00940D0E"/>
    <w:p w14:paraId="2F3B0EF6" w14:textId="005B0333" w:rsidR="00221954" w:rsidRDefault="00591616" w:rsidP="00940D0E">
      <w:proofErr w:type="spellStart"/>
      <w:r>
        <w:rPr>
          <w:lang w:val="en-US"/>
        </w:rPr>
        <w:t>Pirmi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baitai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rodykl</w:t>
      </w:r>
      <w:proofErr w:type="spellEnd"/>
      <w:r>
        <w:t xml:space="preserve">ė į sąrašo pradžią, kiti 4 – į pabaigą. Po to kiekvienas sąrašo mazgas sudarytas iš 11 baitų – 4 rodo į prieš tai esantį mazgą, kiti 4 į sekantį mazgą ir likę 3 yra pikselio RGB reikšmės. Kiekvieno mazgo rodyklės reikšmės prasideda iš eilės nuo 0 ir tikslios mazgų vietos yra paskaičiuojamos metoduose (8 + 11 * </w:t>
      </w:r>
      <w:proofErr w:type="spellStart"/>
      <w:r>
        <w:t>node</w:t>
      </w:r>
      <w:proofErr w:type="spellEnd"/>
      <w:r>
        <w:t>). Kiekviena nauja reikšmė yra įrašoma į sąrašo galą.</w:t>
      </w:r>
    </w:p>
    <w:p w14:paraId="3E966018" w14:textId="2F88479B" w:rsidR="00591616" w:rsidRDefault="00591616" w:rsidP="00940D0E"/>
    <w:p w14:paraId="1A2FCF57" w14:textId="77777777" w:rsidR="00591616" w:rsidRDefault="00591616" w:rsidP="00940D0E"/>
    <w:p w14:paraId="7C7B4D83" w14:textId="2A70415D" w:rsidR="00221954" w:rsidRPr="00940D0E" w:rsidRDefault="00591616" w:rsidP="00940D0E">
      <w:r>
        <w:t>Kelių sąsajos metodų pavyzdžiai:</w:t>
      </w:r>
    </w:p>
    <w:p w14:paraId="5F9BE03B" w14:textId="77777777" w:rsidR="00761A63" w:rsidRDefault="00761A63" w:rsidP="00761A63"/>
    <w:p w14:paraId="1AD33D20" w14:textId="3C4D60BA" w:rsidR="00221954" w:rsidRDefault="00221954" w:rsidP="0022195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GetPrevious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14:paraId="34DCB9EF" w14:textId="77777777" w:rsidR="00221954" w:rsidRDefault="00221954" w:rsidP="00221954">
      <w:r>
        <w:t xml:space="preserve">        {</w:t>
      </w:r>
    </w:p>
    <w:p w14:paraId="12D5E057" w14:textId="77777777" w:rsidR="00221954" w:rsidRDefault="00221954" w:rsidP="00221954"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BinaryReader</w:t>
      </w:r>
      <w:proofErr w:type="spellEnd"/>
      <w:r>
        <w:t>(</w:t>
      </w:r>
      <w:proofErr w:type="spellStart"/>
      <w:r>
        <w:t>File.Open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)))</w:t>
      </w:r>
    </w:p>
    <w:p w14:paraId="320C2D44" w14:textId="77777777" w:rsidR="00221954" w:rsidRDefault="00221954" w:rsidP="00221954">
      <w:r>
        <w:t xml:space="preserve">            {</w:t>
      </w:r>
    </w:p>
    <w:p w14:paraId="1831645E" w14:textId="77777777" w:rsidR="00221954" w:rsidRDefault="00221954" w:rsidP="00221954">
      <w:r>
        <w:t xml:space="preserve">                </w:t>
      </w:r>
      <w:proofErr w:type="spellStart"/>
      <w:r>
        <w:t>Reader.BaseStream.Seek</w:t>
      </w:r>
      <w:proofErr w:type="spellEnd"/>
      <w:r>
        <w:t xml:space="preserve">(8 + 11 *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SeekOrigin.Begin</w:t>
      </w:r>
      <w:proofErr w:type="spellEnd"/>
      <w:r>
        <w:t>);</w:t>
      </w:r>
    </w:p>
    <w:p w14:paraId="39E43BBF" w14:textId="77777777" w:rsidR="00221954" w:rsidRDefault="00221954" w:rsidP="00221954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Reader.ReadInt32();</w:t>
      </w:r>
    </w:p>
    <w:p w14:paraId="03D4E0D0" w14:textId="77777777" w:rsidR="00221954" w:rsidRDefault="00221954" w:rsidP="00221954">
      <w:r>
        <w:t xml:space="preserve">                </w:t>
      </w:r>
      <w:proofErr w:type="spellStart"/>
      <w:r>
        <w:t>Reader.Close</w:t>
      </w:r>
      <w:proofErr w:type="spellEnd"/>
      <w:r>
        <w:t>();</w:t>
      </w:r>
    </w:p>
    <w:p w14:paraId="18C1378C" w14:textId="77777777" w:rsidR="00221954" w:rsidRDefault="00221954" w:rsidP="0022195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prev</w:t>
      </w:r>
      <w:proofErr w:type="spellEnd"/>
      <w:r>
        <w:t>;</w:t>
      </w:r>
    </w:p>
    <w:p w14:paraId="477CC13D" w14:textId="77777777" w:rsidR="00221954" w:rsidRDefault="00221954" w:rsidP="00221954">
      <w:r>
        <w:t xml:space="preserve">            }</w:t>
      </w:r>
    </w:p>
    <w:p w14:paraId="180E10A9" w14:textId="77777777" w:rsidR="00221954" w:rsidRDefault="00221954" w:rsidP="00221954">
      <w:r>
        <w:t xml:space="preserve">        }</w:t>
      </w:r>
    </w:p>
    <w:p w14:paraId="6EA1F284" w14:textId="77777777" w:rsidR="00221954" w:rsidRDefault="00221954" w:rsidP="00221954"/>
    <w:p w14:paraId="55E1AAF6" w14:textId="070CBA72" w:rsidR="00221954" w:rsidRDefault="00221954" w:rsidP="0022195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GetNext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14:paraId="4D6886B1" w14:textId="77777777" w:rsidR="00221954" w:rsidRDefault="00221954" w:rsidP="00221954">
      <w:r>
        <w:t xml:space="preserve">        {</w:t>
      </w:r>
    </w:p>
    <w:p w14:paraId="3E0420A6" w14:textId="77777777" w:rsidR="00221954" w:rsidRDefault="00221954" w:rsidP="00221954">
      <w:r>
        <w:t xml:space="preserve">            </w:t>
      </w:r>
      <w:proofErr w:type="spellStart"/>
      <w:r>
        <w:t>using</w:t>
      </w:r>
      <w:proofErr w:type="spellEnd"/>
      <w:r>
        <w:t>(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BinaryReader</w:t>
      </w:r>
      <w:proofErr w:type="spellEnd"/>
      <w:r>
        <w:t>(</w:t>
      </w:r>
      <w:proofErr w:type="spellStart"/>
      <w:r>
        <w:t>File.Open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)))</w:t>
      </w:r>
    </w:p>
    <w:p w14:paraId="3F654CCF" w14:textId="77777777" w:rsidR="00221954" w:rsidRDefault="00221954" w:rsidP="00221954">
      <w:r>
        <w:t xml:space="preserve">            {</w:t>
      </w:r>
    </w:p>
    <w:p w14:paraId="2C406623" w14:textId="77777777" w:rsidR="00221954" w:rsidRDefault="00221954" w:rsidP="00221954">
      <w:r>
        <w:t xml:space="preserve">                </w:t>
      </w:r>
      <w:proofErr w:type="spellStart"/>
      <w:r>
        <w:t>Reader.BaseStream.Seek</w:t>
      </w:r>
      <w:proofErr w:type="spellEnd"/>
      <w:r>
        <w:t xml:space="preserve">(8 + 11 * </w:t>
      </w:r>
      <w:proofErr w:type="spellStart"/>
      <w:r>
        <w:t>node</w:t>
      </w:r>
      <w:proofErr w:type="spellEnd"/>
      <w:r>
        <w:t xml:space="preserve"> + 4, </w:t>
      </w:r>
      <w:proofErr w:type="spellStart"/>
      <w:r>
        <w:t>SeekOrigin.Begin</w:t>
      </w:r>
      <w:proofErr w:type="spellEnd"/>
      <w:r>
        <w:t>);</w:t>
      </w:r>
    </w:p>
    <w:p w14:paraId="3D9B0463" w14:textId="77777777" w:rsidR="00221954" w:rsidRDefault="00221954" w:rsidP="00221954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Reader.ReadInt32();</w:t>
      </w:r>
    </w:p>
    <w:p w14:paraId="7F04223A" w14:textId="77777777" w:rsidR="00221954" w:rsidRDefault="00221954" w:rsidP="00221954">
      <w:r>
        <w:t xml:space="preserve">                </w:t>
      </w:r>
      <w:proofErr w:type="spellStart"/>
      <w:r>
        <w:t>Reader.Close</w:t>
      </w:r>
      <w:proofErr w:type="spellEnd"/>
      <w:r>
        <w:t>();</w:t>
      </w:r>
    </w:p>
    <w:p w14:paraId="5CA20A39" w14:textId="77777777" w:rsidR="00221954" w:rsidRDefault="00221954" w:rsidP="0022195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</w:t>
      </w:r>
      <w:proofErr w:type="spellEnd"/>
      <w:r>
        <w:t>;</w:t>
      </w:r>
    </w:p>
    <w:p w14:paraId="4F6F0FFD" w14:textId="77777777" w:rsidR="00221954" w:rsidRDefault="00221954" w:rsidP="00221954">
      <w:r>
        <w:t xml:space="preserve">            }</w:t>
      </w:r>
    </w:p>
    <w:p w14:paraId="79F62739" w14:textId="10F22B06" w:rsidR="00761A63" w:rsidRDefault="00221954" w:rsidP="00221954">
      <w:r>
        <w:t xml:space="preserve">        }</w:t>
      </w:r>
    </w:p>
    <w:p w14:paraId="6715DE8E" w14:textId="224FA90F" w:rsidR="00221954" w:rsidRDefault="00221954" w:rsidP="0022195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GetValueByNode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14:paraId="4D07D85C" w14:textId="77777777" w:rsidR="00221954" w:rsidRDefault="00221954" w:rsidP="00221954">
      <w:r>
        <w:t xml:space="preserve">        {</w:t>
      </w:r>
    </w:p>
    <w:p w14:paraId="4104150B" w14:textId="77777777" w:rsidR="00221954" w:rsidRDefault="00221954" w:rsidP="00221954">
      <w:r>
        <w:t xml:space="preserve">            </w:t>
      </w:r>
      <w:proofErr w:type="spellStart"/>
      <w:r>
        <w:t>using</w:t>
      </w:r>
      <w:proofErr w:type="spellEnd"/>
      <w:r>
        <w:t>(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BinaryReader</w:t>
      </w:r>
      <w:proofErr w:type="spellEnd"/>
      <w:r>
        <w:t>(</w:t>
      </w:r>
      <w:proofErr w:type="spellStart"/>
      <w:r>
        <w:t>File.Open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)))</w:t>
      </w:r>
    </w:p>
    <w:p w14:paraId="54A815BF" w14:textId="77777777" w:rsidR="00221954" w:rsidRDefault="00221954" w:rsidP="00221954">
      <w:r>
        <w:t xml:space="preserve">            {</w:t>
      </w:r>
    </w:p>
    <w:p w14:paraId="4F57168E" w14:textId="77777777" w:rsidR="00221954" w:rsidRDefault="00221954" w:rsidP="00221954">
      <w:r>
        <w:t xml:space="preserve">                </w:t>
      </w:r>
      <w:proofErr w:type="spellStart"/>
      <w:r>
        <w:t>Reader.BaseStream.Seek</w:t>
      </w:r>
      <w:proofErr w:type="spellEnd"/>
      <w:r>
        <w:t xml:space="preserve">(8 + 11 * </w:t>
      </w:r>
      <w:proofErr w:type="spellStart"/>
      <w:r>
        <w:t>node</w:t>
      </w:r>
      <w:proofErr w:type="spellEnd"/>
      <w:r>
        <w:t xml:space="preserve"> + 8, </w:t>
      </w:r>
      <w:proofErr w:type="spellStart"/>
      <w:r>
        <w:t>SeekOrigin.Begin</w:t>
      </w:r>
      <w:proofErr w:type="spellEnd"/>
      <w:r>
        <w:t>);</w:t>
      </w:r>
    </w:p>
    <w:p w14:paraId="5B091B14" w14:textId="77777777" w:rsidR="00221954" w:rsidRDefault="00221954" w:rsidP="00221954">
      <w:r>
        <w:t xml:space="preserve">                </w:t>
      </w:r>
      <w:proofErr w:type="spellStart"/>
      <w:r>
        <w:t>byte</w:t>
      </w:r>
      <w:proofErr w:type="spellEnd"/>
      <w:r>
        <w:t xml:space="preserve">[] </w:t>
      </w:r>
      <w:proofErr w:type="spellStart"/>
      <w:r>
        <w:t>values</w:t>
      </w:r>
      <w:proofErr w:type="spellEnd"/>
      <w:r>
        <w:t xml:space="preserve"> = </w:t>
      </w:r>
      <w:proofErr w:type="spellStart"/>
      <w:r>
        <w:t>Reader.ReadBytes</w:t>
      </w:r>
      <w:proofErr w:type="spellEnd"/>
      <w:r>
        <w:t>(3);</w:t>
      </w:r>
    </w:p>
    <w:p w14:paraId="0760B1C6" w14:textId="77777777" w:rsidR="00221954" w:rsidRDefault="00221954" w:rsidP="00221954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(((</w:t>
      </w:r>
      <w:proofErr w:type="spellStart"/>
      <w:r>
        <w:t>values</w:t>
      </w:r>
      <w:proofErr w:type="spellEnd"/>
      <w:r>
        <w:t xml:space="preserve">[2] &lt;&lt; 8) + </w:t>
      </w:r>
      <w:proofErr w:type="spellStart"/>
      <w:r>
        <w:t>values</w:t>
      </w:r>
      <w:proofErr w:type="spellEnd"/>
      <w:r>
        <w:t xml:space="preserve">[1]) &lt;&lt; 8) + </w:t>
      </w:r>
      <w:proofErr w:type="spellStart"/>
      <w:r>
        <w:t>values</w:t>
      </w:r>
      <w:proofErr w:type="spellEnd"/>
      <w:r>
        <w:t>[0];</w:t>
      </w:r>
    </w:p>
    <w:p w14:paraId="2390B4CD" w14:textId="77777777" w:rsidR="00221954" w:rsidRDefault="00221954" w:rsidP="00221954">
      <w:r>
        <w:t xml:space="preserve">                </w:t>
      </w:r>
      <w:proofErr w:type="spellStart"/>
      <w:r>
        <w:t>Reader.Close</w:t>
      </w:r>
      <w:proofErr w:type="spellEnd"/>
      <w:r>
        <w:t>();</w:t>
      </w:r>
    </w:p>
    <w:p w14:paraId="0174D4F9" w14:textId="77777777" w:rsidR="00221954" w:rsidRDefault="00221954" w:rsidP="0022195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7A1B0648" w14:textId="77777777" w:rsidR="00221954" w:rsidRDefault="00221954" w:rsidP="00221954">
      <w:r>
        <w:t xml:space="preserve">            }</w:t>
      </w:r>
    </w:p>
    <w:p w14:paraId="356935F5" w14:textId="65156749" w:rsidR="00221954" w:rsidRDefault="00221954" w:rsidP="00221954">
      <w:r>
        <w:t xml:space="preserve">        }</w:t>
      </w:r>
    </w:p>
    <w:p w14:paraId="01283643" w14:textId="373201C4" w:rsidR="00221954" w:rsidRDefault="00221954" w:rsidP="00221954"/>
    <w:p w14:paraId="147A88C8" w14:textId="3BDE2C8F" w:rsidR="00591616" w:rsidRDefault="00591616" w:rsidP="00221954"/>
    <w:p w14:paraId="556043DD" w14:textId="69184DEC" w:rsidR="00591616" w:rsidRDefault="00591616" w:rsidP="00221954"/>
    <w:p w14:paraId="6472525D" w14:textId="10CEAEC0" w:rsidR="00591616" w:rsidRDefault="00591616" w:rsidP="00221954"/>
    <w:p w14:paraId="29B1B535" w14:textId="77777777" w:rsidR="001E36C4" w:rsidRDefault="001E36C4" w:rsidP="00591616">
      <w:pPr>
        <w:rPr>
          <w:lang w:val="en-US"/>
        </w:rPr>
      </w:pPr>
    </w:p>
    <w:p w14:paraId="6F02D5CD" w14:textId="5AD1139B" w:rsidR="00D7090E" w:rsidRDefault="00D7090E" w:rsidP="00591616">
      <w:pPr>
        <w:rPr>
          <w:lang w:val="en-US"/>
        </w:rPr>
      </w:pPr>
    </w:p>
    <w:p w14:paraId="21E9FE26" w14:textId="28C7AD4E" w:rsidR="00D7090E" w:rsidRDefault="00D7090E" w:rsidP="00591616">
      <w:pPr>
        <w:rPr>
          <w:lang w:val="en-US"/>
        </w:rPr>
      </w:pPr>
    </w:p>
    <w:p w14:paraId="590C3EE1" w14:textId="658F2148" w:rsidR="00D7090E" w:rsidRDefault="00D7090E" w:rsidP="00D7090E">
      <w:pPr>
        <w:pStyle w:val="Heading1"/>
      </w:pPr>
      <w:bookmarkStart w:id="8" w:name="_Toc36490049"/>
      <w:r>
        <w:lastRenderedPageBreak/>
        <w:t>Grafikai</w:t>
      </w:r>
      <w:bookmarkEnd w:id="8"/>
    </w:p>
    <w:p w14:paraId="3EFCAA96" w14:textId="7E2917C0" w:rsidR="001E36C4" w:rsidRDefault="001E36C4" w:rsidP="001E36C4"/>
    <w:p w14:paraId="09812A19" w14:textId="37A606CC" w:rsidR="001E36C4" w:rsidRPr="001E36C4" w:rsidRDefault="00044B8A" w:rsidP="001E36C4">
      <w:r>
        <w:t>Parodomos laiko milisekundėmis priklausomybė nuo rikiuojamo pikselių kiekio.</w:t>
      </w:r>
    </w:p>
    <w:p w14:paraId="2C454F1D" w14:textId="79F8D556" w:rsidR="00D7090E" w:rsidRDefault="00D7090E" w:rsidP="00D7090E"/>
    <w:p w14:paraId="5A1D4139" w14:textId="775F8737" w:rsidR="00D7090E" w:rsidRDefault="001E36C4" w:rsidP="00D7090E">
      <w:r>
        <w:rPr>
          <w:noProof/>
        </w:rPr>
        <w:drawing>
          <wp:inline distT="0" distB="0" distL="0" distR="0" wp14:anchorId="0890462E" wp14:editId="5F88190C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6D33148" w14:textId="0F166B01" w:rsidR="00044B8A" w:rsidRDefault="00044B8A" w:rsidP="00D7090E"/>
    <w:p w14:paraId="6A13C2A7" w14:textId="3838985C" w:rsidR="00044B8A" w:rsidRDefault="00044B8A" w:rsidP="00D7090E">
      <w:r>
        <w:rPr>
          <w:noProof/>
        </w:rPr>
        <w:drawing>
          <wp:inline distT="0" distB="0" distL="0" distR="0" wp14:anchorId="6E39DA5C" wp14:editId="642B8239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91AB14" w14:textId="17F0639E" w:rsidR="00D7090E" w:rsidRDefault="00D7090E" w:rsidP="00D7090E"/>
    <w:p w14:paraId="7C2A5300" w14:textId="7EBF2673" w:rsidR="00044B8A" w:rsidRDefault="00044B8A" w:rsidP="00D7090E"/>
    <w:p w14:paraId="063308EF" w14:textId="6EEA75BD" w:rsidR="00044B8A" w:rsidRDefault="00044B8A" w:rsidP="00D7090E"/>
    <w:p w14:paraId="33B3C75A" w14:textId="12F38C8F" w:rsidR="00044B8A" w:rsidRDefault="00044B8A" w:rsidP="00D7090E"/>
    <w:p w14:paraId="2463FAA8" w14:textId="2A93B50E" w:rsidR="00044B8A" w:rsidRDefault="00044B8A" w:rsidP="00D7090E"/>
    <w:p w14:paraId="7F95B27F" w14:textId="2CEDBF3A" w:rsidR="00044B8A" w:rsidRDefault="00044B8A" w:rsidP="00D7090E"/>
    <w:p w14:paraId="37CDEF1C" w14:textId="725AD33F" w:rsidR="00044B8A" w:rsidRDefault="00044B8A" w:rsidP="00D7090E"/>
    <w:p w14:paraId="2166FC11" w14:textId="06E0EC79" w:rsidR="00044B8A" w:rsidRDefault="00044B8A" w:rsidP="00D7090E"/>
    <w:p w14:paraId="7DDC9EB1" w14:textId="13C0EA1C" w:rsidR="00044B8A" w:rsidRDefault="00044B8A" w:rsidP="00D7090E"/>
    <w:p w14:paraId="6AE1E6BF" w14:textId="775E1E87" w:rsidR="00044B8A" w:rsidRDefault="00044B8A" w:rsidP="00D7090E"/>
    <w:p w14:paraId="70C605AB" w14:textId="77D46F39" w:rsidR="00044B8A" w:rsidRDefault="00044B8A" w:rsidP="00D7090E"/>
    <w:p w14:paraId="2BBBD286" w14:textId="77777777" w:rsidR="00044B8A" w:rsidRDefault="00044B8A" w:rsidP="00D7090E"/>
    <w:p w14:paraId="1709AD71" w14:textId="39CAA46A" w:rsidR="00D7090E" w:rsidRDefault="00D7090E" w:rsidP="00D7090E">
      <w:pPr>
        <w:pStyle w:val="Heading1"/>
      </w:pPr>
      <w:bookmarkStart w:id="9" w:name="_Toc36490050"/>
      <w:r>
        <w:lastRenderedPageBreak/>
        <w:t>I</w:t>
      </w:r>
      <w:r w:rsidR="001E36C4">
        <w:t>švados</w:t>
      </w:r>
      <w:bookmarkEnd w:id="9"/>
    </w:p>
    <w:p w14:paraId="52FEE0FA" w14:textId="77777777" w:rsidR="00D7090E" w:rsidRPr="00D7090E" w:rsidRDefault="00D7090E" w:rsidP="00D7090E"/>
    <w:p w14:paraId="0E9B2FC6" w14:textId="7C331299" w:rsidR="00591616" w:rsidRPr="00761A63" w:rsidRDefault="000E517B" w:rsidP="00221954">
      <w:r>
        <w:t xml:space="preserve">Laboratorinio darbo užduotis buvo realizuoti Merge </w:t>
      </w:r>
      <w:proofErr w:type="spellStart"/>
      <w:r>
        <w:t>Sort</w:t>
      </w:r>
      <w:proofErr w:type="spellEnd"/>
      <w:r>
        <w:t xml:space="preserve"> algoritmą vidinėje ir išorinėje atmintyje. Parašyto kodo sudėtingumas atitiko teorinį, laiko priklausomybė nuo įvesties kiekio panaši į teorinį sudėtingumą. Šiame laboratoriniame darbe išmokau dirbti su nuotraukomis, manipuliuoti jų pikseliais</w:t>
      </w:r>
      <w:r w:rsidR="00737909">
        <w:t>, taip pat, išmokau masyvo ir susietojo sąrašo idėją įgyvendinti išorinėje atmintyje.</w:t>
      </w:r>
    </w:p>
    <w:sectPr w:rsidR="00591616" w:rsidRPr="00761A63" w:rsidSect="00291C8F"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DE3E9" w14:textId="77777777" w:rsidR="00E75406" w:rsidRDefault="00E75406">
      <w:r>
        <w:separator/>
      </w:r>
    </w:p>
  </w:endnote>
  <w:endnote w:type="continuationSeparator" w:id="0">
    <w:p w14:paraId="6A051F3B" w14:textId="77777777" w:rsidR="00E75406" w:rsidRDefault="00E7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MI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9E2" w14:textId="77777777" w:rsidR="002E560E" w:rsidRDefault="002E560E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52E29EAB" w14:textId="77777777" w:rsidR="002E560E" w:rsidRDefault="002E560E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B744" w14:textId="77777777" w:rsidR="002E560E" w:rsidRDefault="002E560E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1AF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10D61" w14:textId="77777777" w:rsidR="002E560E" w:rsidRDefault="002E560E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1AF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AA2E3" w14:textId="77777777" w:rsidR="00E75406" w:rsidRDefault="00E75406">
      <w:r>
        <w:separator/>
      </w:r>
    </w:p>
  </w:footnote>
  <w:footnote w:type="continuationSeparator" w:id="0">
    <w:p w14:paraId="7118C3A6" w14:textId="77777777" w:rsidR="00E75406" w:rsidRDefault="00E75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1A561" w14:textId="77777777" w:rsidR="002E560E" w:rsidRPr="00EB5168" w:rsidRDefault="002E560E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456"/>
        </w:tabs>
        <w:ind w:left="2456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44"/>
    <w:rsid w:val="00000825"/>
    <w:rsid w:val="0002339E"/>
    <w:rsid w:val="0003715A"/>
    <w:rsid w:val="00044B8A"/>
    <w:rsid w:val="00052178"/>
    <w:rsid w:val="000A21E0"/>
    <w:rsid w:val="000A2E85"/>
    <w:rsid w:val="000D7125"/>
    <w:rsid w:val="000E517B"/>
    <w:rsid w:val="000F2460"/>
    <w:rsid w:val="000F7F7F"/>
    <w:rsid w:val="00100F55"/>
    <w:rsid w:val="00103320"/>
    <w:rsid w:val="00113DA6"/>
    <w:rsid w:val="001337CA"/>
    <w:rsid w:val="0015714D"/>
    <w:rsid w:val="0016215D"/>
    <w:rsid w:val="001E36C4"/>
    <w:rsid w:val="001E733B"/>
    <w:rsid w:val="001F0046"/>
    <w:rsid w:val="00221954"/>
    <w:rsid w:val="00260F87"/>
    <w:rsid w:val="0026528E"/>
    <w:rsid w:val="00291C8F"/>
    <w:rsid w:val="002949A3"/>
    <w:rsid w:val="002C56BD"/>
    <w:rsid w:val="002E3EF8"/>
    <w:rsid w:val="002E560E"/>
    <w:rsid w:val="00341353"/>
    <w:rsid w:val="003C62A4"/>
    <w:rsid w:val="003D10A9"/>
    <w:rsid w:val="003D51A9"/>
    <w:rsid w:val="003F1D21"/>
    <w:rsid w:val="00404844"/>
    <w:rsid w:val="00404E84"/>
    <w:rsid w:val="0041002E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52B41"/>
    <w:rsid w:val="00571166"/>
    <w:rsid w:val="005908F5"/>
    <w:rsid w:val="00591616"/>
    <w:rsid w:val="005B13B5"/>
    <w:rsid w:val="005C73ED"/>
    <w:rsid w:val="005F283E"/>
    <w:rsid w:val="00675403"/>
    <w:rsid w:val="006F141F"/>
    <w:rsid w:val="006F4B93"/>
    <w:rsid w:val="007016E8"/>
    <w:rsid w:val="00702E33"/>
    <w:rsid w:val="00737909"/>
    <w:rsid w:val="0076157D"/>
    <w:rsid w:val="00761A63"/>
    <w:rsid w:val="007855DE"/>
    <w:rsid w:val="007D46EB"/>
    <w:rsid w:val="007E6559"/>
    <w:rsid w:val="007F39F5"/>
    <w:rsid w:val="00844988"/>
    <w:rsid w:val="008E39E8"/>
    <w:rsid w:val="00921ED3"/>
    <w:rsid w:val="00932992"/>
    <w:rsid w:val="00940D0E"/>
    <w:rsid w:val="00953893"/>
    <w:rsid w:val="00965287"/>
    <w:rsid w:val="00986944"/>
    <w:rsid w:val="00990D35"/>
    <w:rsid w:val="009D7E63"/>
    <w:rsid w:val="009F432D"/>
    <w:rsid w:val="00A049DD"/>
    <w:rsid w:val="00A6795E"/>
    <w:rsid w:val="00AA0770"/>
    <w:rsid w:val="00AB26BB"/>
    <w:rsid w:val="00AB7416"/>
    <w:rsid w:val="00AE0E37"/>
    <w:rsid w:val="00AE71E2"/>
    <w:rsid w:val="00AE7C8B"/>
    <w:rsid w:val="00B4162B"/>
    <w:rsid w:val="00B72BDC"/>
    <w:rsid w:val="00BA4DB8"/>
    <w:rsid w:val="00BB457D"/>
    <w:rsid w:val="00BB540F"/>
    <w:rsid w:val="00BE7267"/>
    <w:rsid w:val="00C25271"/>
    <w:rsid w:val="00C30E02"/>
    <w:rsid w:val="00C80332"/>
    <w:rsid w:val="00C80B0A"/>
    <w:rsid w:val="00C87140"/>
    <w:rsid w:val="00CA347D"/>
    <w:rsid w:val="00CD58DB"/>
    <w:rsid w:val="00CF7A46"/>
    <w:rsid w:val="00D02DD4"/>
    <w:rsid w:val="00D10218"/>
    <w:rsid w:val="00D253F8"/>
    <w:rsid w:val="00D4548E"/>
    <w:rsid w:val="00D560C9"/>
    <w:rsid w:val="00D702D9"/>
    <w:rsid w:val="00D7090E"/>
    <w:rsid w:val="00E03A86"/>
    <w:rsid w:val="00E14A25"/>
    <w:rsid w:val="00E36D0E"/>
    <w:rsid w:val="00E55394"/>
    <w:rsid w:val="00E718E4"/>
    <w:rsid w:val="00E74B0F"/>
    <w:rsid w:val="00E75406"/>
    <w:rsid w:val="00E768B1"/>
    <w:rsid w:val="00E97A4F"/>
    <w:rsid w:val="00EB5168"/>
    <w:rsid w:val="00F16C66"/>
    <w:rsid w:val="00F32903"/>
    <w:rsid w:val="00F45991"/>
    <w:rsid w:val="00F66C94"/>
    <w:rsid w:val="00F71AF4"/>
    <w:rsid w:val="00F9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DD04C"/>
  <w15:docId w15:val="{67811DA9-21B7-4E40-AD0C-117E4D9B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tabs>
        <w:tab w:val="clear" w:pos="2456"/>
        <w:tab w:val="num" w:pos="2268"/>
      </w:tabs>
      <w:spacing w:before="240" w:after="60"/>
      <w:ind w:left="2268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552B41"/>
    <w:pPr>
      <w:tabs>
        <w:tab w:val="left" w:pos="1134"/>
        <w:tab w:val="right" w:leader="dot" w:pos="9639"/>
      </w:tabs>
      <w:spacing w:before="2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table" w:styleId="TableGrid">
    <w:name w:val="Table Grid"/>
    <w:basedOn w:val="TableNormal"/>
    <w:uiPriority w:val="59"/>
    <w:locked/>
    <w:rsid w:val="00E7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B0F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591616"/>
    <w:rPr>
      <w:rFonts w:ascii="Arial" w:hAnsi="Arial"/>
      <w:b/>
      <w:snapToGrid w:val="0"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das\Desktop\123_Ataskaitos_sablona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Vidinė</a:t>
            </a:r>
            <a:r>
              <a:rPr lang="lt-LT" baseline="0"/>
              <a:t> atmintis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Masyvas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  <c:pt idx="6">
                  <c:v>4900</c:v>
                </c:pt>
                <c:pt idx="7">
                  <c:v>6400</c:v>
                </c:pt>
                <c:pt idx="8">
                  <c:v>8100</c:v>
                </c:pt>
                <c:pt idx="9">
                  <c:v>10000</c:v>
                </c:pt>
                <c:pt idx="10">
                  <c:v>12100</c:v>
                </c:pt>
                <c:pt idx="11">
                  <c:v>14400</c:v>
                </c:pt>
                <c:pt idx="12">
                  <c:v>16900</c:v>
                </c:pt>
                <c:pt idx="13">
                  <c:v>19600</c:v>
                </c:pt>
                <c:pt idx="14">
                  <c:v>22500</c:v>
                </c:pt>
                <c:pt idx="15">
                  <c:v>25600</c:v>
                </c:pt>
                <c:pt idx="16">
                  <c:v>28900</c:v>
                </c:pt>
                <c:pt idx="17">
                  <c:v>32400</c:v>
                </c:pt>
                <c:pt idx="18">
                  <c:v>36100</c:v>
                </c:pt>
                <c:pt idx="19">
                  <c:v>40000</c:v>
                </c:pt>
                <c:pt idx="20">
                  <c:v>44100</c:v>
                </c:pt>
                <c:pt idx="21">
                  <c:v>48400</c:v>
                </c:pt>
                <c:pt idx="22">
                  <c:v>52900</c:v>
                </c:pt>
                <c:pt idx="23">
                  <c:v>57600</c:v>
                </c:pt>
                <c:pt idx="24">
                  <c:v>62500</c:v>
                </c:pt>
                <c:pt idx="25">
                  <c:v>67600</c:v>
                </c:pt>
                <c:pt idx="26">
                  <c:v>72900</c:v>
                </c:pt>
                <c:pt idx="27">
                  <c:v>78400</c:v>
                </c:pt>
                <c:pt idx="28">
                  <c:v>84100</c:v>
                </c:pt>
                <c:pt idx="29">
                  <c:v>90000</c:v>
                </c:pt>
                <c:pt idx="30">
                  <c:v>96100</c:v>
                </c:pt>
                <c:pt idx="31">
                  <c:v>102400</c:v>
                </c:pt>
                <c:pt idx="32">
                  <c:v>108900</c:v>
                </c:pt>
                <c:pt idx="33">
                  <c:v>115600</c:v>
                </c:pt>
                <c:pt idx="34">
                  <c:v>122500</c:v>
                </c:pt>
                <c:pt idx="35">
                  <c:v>129600</c:v>
                </c:pt>
                <c:pt idx="36">
                  <c:v>136900</c:v>
                </c:pt>
                <c:pt idx="37">
                  <c:v>144400</c:v>
                </c:pt>
                <c:pt idx="38">
                  <c:v>152100</c:v>
                </c:pt>
                <c:pt idx="39">
                  <c:v>160000</c:v>
                </c:pt>
                <c:pt idx="40">
                  <c:v>168100</c:v>
                </c:pt>
                <c:pt idx="41">
                  <c:v>176400</c:v>
                </c:pt>
                <c:pt idx="42">
                  <c:v>184900</c:v>
                </c:pt>
                <c:pt idx="43">
                  <c:v>193600</c:v>
                </c:pt>
                <c:pt idx="44">
                  <c:v>202500</c:v>
                </c:pt>
                <c:pt idx="45">
                  <c:v>211600</c:v>
                </c:pt>
                <c:pt idx="46">
                  <c:v>220900</c:v>
                </c:pt>
                <c:pt idx="47">
                  <c:v>230400</c:v>
                </c:pt>
                <c:pt idx="48">
                  <c:v>240100</c:v>
                </c:pt>
                <c:pt idx="49">
                  <c:v>250000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10</c:v>
                </c:pt>
                <c:pt idx="8">
                  <c:v>11</c:v>
                </c:pt>
                <c:pt idx="9">
                  <c:v>15</c:v>
                </c:pt>
                <c:pt idx="10">
                  <c:v>18</c:v>
                </c:pt>
                <c:pt idx="11">
                  <c:v>26</c:v>
                </c:pt>
                <c:pt idx="12">
                  <c:v>26</c:v>
                </c:pt>
                <c:pt idx="13">
                  <c:v>30</c:v>
                </c:pt>
                <c:pt idx="14">
                  <c:v>35</c:v>
                </c:pt>
                <c:pt idx="15">
                  <c:v>43</c:v>
                </c:pt>
                <c:pt idx="16">
                  <c:v>46</c:v>
                </c:pt>
                <c:pt idx="17">
                  <c:v>59</c:v>
                </c:pt>
                <c:pt idx="18">
                  <c:v>66</c:v>
                </c:pt>
                <c:pt idx="19">
                  <c:v>70</c:v>
                </c:pt>
                <c:pt idx="20">
                  <c:v>82</c:v>
                </c:pt>
                <c:pt idx="21">
                  <c:v>81</c:v>
                </c:pt>
                <c:pt idx="22">
                  <c:v>97</c:v>
                </c:pt>
                <c:pt idx="23">
                  <c:v>106</c:v>
                </c:pt>
                <c:pt idx="24">
                  <c:v>118</c:v>
                </c:pt>
                <c:pt idx="25">
                  <c:v>116</c:v>
                </c:pt>
                <c:pt idx="26">
                  <c:v>131</c:v>
                </c:pt>
                <c:pt idx="27">
                  <c:v>140</c:v>
                </c:pt>
                <c:pt idx="28">
                  <c:v>148</c:v>
                </c:pt>
                <c:pt idx="29">
                  <c:v>163</c:v>
                </c:pt>
                <c:pt idx="30">
                  <c:v>184</c:v>
                </c:pt>
                <c:pt idx="31">
                  <c:v>185</c:v>
                </c:pt>
                <c:pt idx="32">
                  <c:v>196</c:v>
                </c:pt>
                <c:pt idx="33">
                  <c:v>209</c:v>
                </c:pt>
                <c:pt idx="34">
                  <c:v>224</c:v>
                </c:pt>
                <c:pt idx="35">
                  <c:v>238</c:v>
                </c:pt>
                <c:pt idx="36">
                  <c:v>253</c:v>
                </c:pt>
                <c:pt idx="37">
                  <c:v>267</c:v>
                </c:pt>
                <c:pt idx="38">
                  <c:v>284</c:v>
                </c:pt>
                <c:pt idx="39">
                  <c:v>301</c:v>
                </c:pt>
                <c:pt idx="40">
                  <c:v>313</c:v>
                </c:pt>
                <c:pt idx="41">
                  <c:v>334</c:v>
                </c:pt>
                <c:pt idx="42">
                  <c:v>353</c:v>
                </c:pt>
                <c:pt idx="43">
                  <c:v>365</c:v>
                </c:pt>
                <c:pt idx="44">
                  <c:v>388</c:v>
                </c:pt>
                <c:pt idx="45">
                  <c:v>400</c:v>
                </c:pt>
                <c:pt idx="46">
                  <c:v>425</c:v>
                </c:pt>
                <c:pt idx="47">
                  <c:v>445</c:v>
                </c:pt>
                <c:pt idx="48">
                  <c:v>457</c:v>
                </c:pt>
                <c:pt idx="49">
                  <c:v>480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31-41D7-9294-9F050A5FC19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  <c:pt idx="6">
                  <c:v>4900</c:v>
                </c:pt>
                <c:pt idx="7">
                  <c:v>6400</c:v>
                </c:pt>
                <c:pt idx="8">
                  <c:v>8100</c:v>
                </c:pt>
                <c:pt idx="9">
                  <c:v>10000</c:v>
                </c:pt>
                <c:pt idx="10">
                  <c:v>12100</c:v>
                </c:pt>
                <c:pt idx="11">
                  <c:v>14400</c:v>
                </c:pt>
                <c:pt idx="12">
                  <c:v>16900</c:v>
                </c:pt>
                <c:pt idx="13">
                  <c:v>19600</c:v>
                </c:pt>
                <c:pt idx="14">
                  <c:v>22500</c:v>
                </c:pt>
                <c:pt idx="15">
                  <c:v>25600</c:v>
                </c:pt>
                <c:pt idx="16">
                  <c:v>28900</c:v>
                </c:pt>
                <c:pt idx="17">
                  <c:v>32400</c:v>
                </c:pt>
                <c:pt idx="18">
                  <c:v>36100</c:v>
                </c:pt>
                <c:pt idx="19">
                  <c:v>40000</c:v>
                </c:pt>
                <c:pt idx="20">
                  <c:v>44100</c:v>
                </c:pt>
                <c:pt idx="21">
                  <c:v>48400</c:v>
                </c:pt>
                <c:pt idx="22">
                  <c:v>52900</c:v>
                </c:pt>
                <c:pt idx="23">
                  <c:v>57600</c:v>
                </c:pt>
                <c:pt idx="24">
                  <c:v>62500</c:v>
                </c:pt>
                <c:pt idx="25">
                  <c:v>67600</c:v>
                </c:pt>
                <c:pt idx="26">
                  <c:v>72900</c:v>
                </c:pt>
                <c:pt idx="27">
                  <c:v>78400</c:v>
                </c:pt>
                <c:pt idx="28">
                  <c:v>84100</c:v>
                </c:pt>
                <c:pt idx="29">
                  <c:v>90000</c:v>
                </c:pt>
                <c:pt idx="30">
                  <c:v>96100</c:v>
                </c:pt>
                <c:pt idx="31">
                  <c:v>102400</c:v>
                </c:pt>
                <c:pt idx="32">
                  <c:v>108900</c:v>
                </c:pt>
                <c:pt idx="33">
                  <c:v>115600</c:v>
                </c:pt>
                <c:pt idx="34">
                  <c:v>122500</c:v>
                </c:pt>
                <c:pt idx="35">
                  <c:v>129600</c:v>
                </c:pt>
                <c:pt idx="36">
                  <c:v>136900</c:v>
                </c:pt>
                <c:pt idx="37">
                  <c:v>144400</c:v>
                </c:pt>
                <c:pt idx="38">
                  <c:v>152100</c:v>
                </c:pt>
                <c:pt idx="39">
                  <c:v>160000</c:v>
                </c:pt>
                <c:pt idx="40">
                  <c:v>168100</c:v>
                </c:pt>
                <c:pt idx="41">
                  <c:v>176400</c:v>
                </c:pt>
                <c:pt idx="42">
                  <c:v>184900</c:v>
                </c:pt>
                <c:pt idx="43">
                  <c:v>193600</c:v>
                </c:pt>
                <c:pt idx="44">
                  <c:v>202500</c:v>
                </c:pt>
                <c:pt idx="45">
                  <c:v>211600</c:v>
                </c:pt>
                <c:pt idx="46">
                  <c:v>220900</c:v>
                </c:pt>
                <c:pt idx="47">
                  <c:v>230400</c:v>
                </c:pt>
                <c:pt idx="48">
                  <c:v>240100</c:v>
                </c:pt>
                <c:pt idx="49">
                  <c:v>250000</c:v>
                </c:pt>
              </c:numCache>
            </c:numRef>
          </c:xVal>
          <c:yVal>
            <c:numRef>
              <c:f>Sheet1!$C$2:$C$51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11</c:v>
                </c:pt>
                <c:pt idx="6">
                  <c:v>8</c:v>
                </c:pt>
                <c:pt idx="7">
                  <c:v>8</c:v>
                </c:pt>
                <c:pt idx="8">
                  <c:v>12</c:v>
                </c:pt>
                <c:pt idx="9">
                  <c:v>15</c:v>
                </c:pt>
                <c:pt idx="10">
                  <c:v>19</c:v>
                </c:pt>
                <c:pt idx="11">
                  <c:v>23</c:v>
                </c:pt>
                <c:pt idx="12">
                  <c:v>28</c:v>
                </c:pt>
                <c:pt idx="13">
                  <c:v>29</c:v>
                </c:pt>
                <c:pt idx="14">
                  <c:v>34</c:v>
                </c:pt>
                <c:pt idx="15">
                  <c:v>42</c:v>
                </c:pt>
                <c:pt idx="16">
                  <c:v>78</c:v>
                </c:pt>
                <c:pt idx="17">
                  <c:v>59</c:v>
                </c:pt>
                <c:pt idx="18">
                  <c:v>63</c:v>
                </c:pt>
                <c:pt idx="19">
                  <c:v>75</c:v>
                </c:pt>
                <c:pt idx="20">
                  <c:v>79</c:v>
                </c:pt>
                <c:pt idx="21">
                  <c:v>84</c:v>
                </c:pt>
                <c:pt idx="22">
                  <c:v>101</c:v>
                </c:pt>
                <c:pt idx="23">
                  <c:v>152</c:v>
                </c:pt>
                <c:pt idx="24">
                  <c:v>127</c:v>
                </c:pt>
                <c:pt idx="25">
                  <c:v>147</c:v>
                </c:pt>
                <c:pt idx="26">
                  <c:v>154</c:v>
                </c:pt>
                <c:pt idx="27">
                  <c:v>164</c:v>
                </c:pt>
                <c:pt idx="28">
                  <c:v>176</c:v>
                </c:pt>
                <c:pt idx="29">
                  <c:v>187</c:v>
                </c:pt>
                <c:pt idx="30">
                  <c:v>196</c:v>
                </c:pt>
                <c:pt idx="31">
                  <c:v>202</c:v>
                </c:pt>
                <c:pt idx="32">
                  <c:v>238</c:v>
                </c:pt>
                <c:pt idx="33">
                  <c:v>250</c:v>
                </c:pt>
                <c:pt idx="34">
                  <c:v>266</c:v>
                </c:pt>
                <c:pt idx="35">
                  <c:v>286</c:v>
                </c:pt>
                <c:pt idx="36">
                  <c:v>313</c:v>
                </c:pt>
                <c:pt idx="37">
                  <c:v>326</c:v>
                </c:pt>
                <c:pt idx="38">
                  <c:v>358</c:v>
                </c:pt>
                <c:pt idx="39">
                  <c:v>359</c:v>
                </c:pt>
                <c:pt idx="40">
                  <c:v>396</c:v>
                </c:pt>
                <c:pt idx="41">
                  <c:v>394</c:v>
                </c:pt>
                <c:pt idx="42">
                  <c:v>434</c:v>
                </c:pt>
                <c:pt idx="43">
                  <c:v>451</c:v>
                </c:pt>
                <c:pt idx="44">
                  <c:v>522</c:v>
                </c:pt>
                <c:pt idx="45">
                  <c:v>537</c:v>
                </c:pt>
                <c:pt idx="46">
                  <c:v>569</c:v>
                </c:pt>
                <c:pt idx="47">
                  <c:v>608</c:v>
                </c:pt>
                <c:pt idx="48">
                  <c:v>635</c:v>
                </c:pt>
                <c:pt idx="49">
                  <c:v>756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31-41D7-9294-9F050A5FC1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502648"/>
        <c:axId val="631502976"/>
      </c:scatterChart>
      <c:valAx>
        <c:axId val="631502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502976"/>
        <c:crosses val="autoZero"/>
        <c:crossBetween val="midCat"/>
      </c:valAx>
      <c:valAx>
        <c:axId val="6315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502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Išorinė</a:t>
            </a:r>
            <a:r>
              <a:rPr lang="lt-LT" baseline="0"/>
              <a:t> atmintis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Masyvas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2530</c:v>
                </c:pt>
                <c:pt idx="1">
                  <c:v>5935</c:v>
                </c:pt>
                <c:pt idx="2">
                  <c:v>14230</c:v>
                </c:pt>
                <c:pt idx="3">
                  <c:v>27408</c:v>
                </c:pt>
                <c:pt idx="4">
                  <c:v>49541</c:v>
                </c:pt>
                <c:pt idx="5">
                  <c:v>79568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43-4A8C-BE1C-D72E9BF48C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1627</c:v>
                </c:pt>
                <c:pt idx="1">
                  <c:v>8118</c:v>
                </c:pt>
                <c:pt idx="2">
                  <c:v>21352</c:v>
                </c:pt>
                <c:pt idx="3">
                  <c:v>40763</c:v>
                </c:pt>
                <c:pt idx="4">
                  <c:v>67467</c:v>
                </c:pt>
                <c:pt idx="5">
                  <c:v>100572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43-4A8C-BE1C-D72E9BF48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212120"/>
        <c:axId val="500213760"/>
      </c:scatterChart>
      <c:valAx>
        <c:axId val="500212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213760"/>
        <c:crosses val="autoZero"/>
        <c:crossBetween val="midCat"/>
      </c:valAx>
      <c:valAx>
        <c:axId val="50021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212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8E8ADCE-AF94-40C7-9C1B-E078257C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</Template>
  <TotalTime>677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Šimoliūnas Nedas</dc:creator>
  <cp:lastModifiedBy>Nedas Šimoliūnas</cp:lastModifiedBy>
  <cp:revision>20</cp:revision>
  <dcterms:created xsi:type="dcterms:W3CDTF">2019-03-07T14:01:00Z</dcterms:created>
  <dcterms:modified xsi:type="dcterms:W3CDTF">2020-03-30T16:47:00Z</dcterms:modified>
</cp:coreProperties>
</file>